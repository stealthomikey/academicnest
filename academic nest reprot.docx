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88CF2" w14:textId="77777777" w:rsidR="00856259" w:rsidRPr="00FF010E" w:rsidRDefault="00D85677">
      <w:pPr>
        <w:rPr>
          <w:lang w:val="en-GB"/>
        </w:rPr>
      </w:pPr>
      <w:r w:rsidRPr="00FF010E">
        <w:rPr>
          <w:rFonts w:ascii="Calibri" w:eastAsia="Times New Roman" w:hAnsi="Calibri" w:cs="Times New Roman"/>
          <w:noProof/>
          <w:color w:val="44546A"/>
          <w:sz w:val="96"/>
          <w:szCs w:val="96"/>
          <w:lang w:val="en-GB" w:bidi="en-GB"/>
        </w:rPr>
        <mc:AlternateContent>
          <mc:Choice Requires="wps">
            <w:drawing>
              <wp:anchor distT="0" distB="0" distL="114300" distR="114300" simplePos="0" relativeHeight="251681792" behindDoc="1" locked="1" layoutInCell="1" allowOverlap="1" wp14:anchorId="49476B72" wp14:editId="64FDAD3B">
                <wp:simplePos x="0" y="0"/>
                <wp:positionH relativeFrom="page">
                  <wp:align>left</wp:align>
                </wp:positionH>
                <wp:positionV relativeFrom="page">
                  <wp:align>top</wp:align>
                </wp:positionV>
                <wp:extent cx="7772400" cy="10820400"/>
                <wp:effectExtent l="0" t="0" r="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0400"/>
                        </a:xfrm>
                        <a:prstGeom prst="rect">
                          <a:avLst/>
                        </a:prstGeom>
                        <a:solidFill>
                          <a:srgbClr val="DEECEC"/>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633F" id="Rectangle 6" o:spid="_x0000_s1026" alt="&quot;&quot;" style="position:absolute;margin-left:0;margin-top:0;width:612pt;height:852pt;z-index:-2516346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" fillcolor="#deecec" stroked="f" strokeweight="2pt">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1870"/>
        <w:gridCol w:w="1870"/>
      </w:tblGrid>
      <w:tr w:rsidR="005276A8" w:rsidRPr="00FF010E" w14:paraId="16D2CECC" w14:textId="77777777" w:rsidTr="00ED38DD">
        <w:trPr>
          <w:trHeight w:val="1349"/>
        </w:trPr>
        <w:tc>
          <w:tcPr>
            <w:tcW w:w="1870" w:type="dxa"/>
          </w:tcPr>
          <w:p w14:paraId="7AD422F6" w14:textId="77777777" w:rsidR="005276A8" w:rsidRPr="00FF010E" w:rsidRDefault="005276A8">
            <w:pPr>
              <w:rPr>
                <w:lang w:val="en-GB"/>
              </w:rPr>
            </w:pPr>
          </w:p>
        </w:tc>
        <w:tc>
          <w:tcPr>
            <w:tcW w:w="1870" w:type="dxa"/>
          </w:tcPr>
          <w:p w14:paraId="374E2BBB" w14:textId="77777777" w:rsidR="005276A8" w:rsidRPr="00FF010E" w:rsidRDefault="005276A8">
            <w:pPr>
              <w:rPr>
                <w:lang w:val="en-GB"/>
              </w:rPr>
            </w:pPr>
          </w:p>
        </w:tc>
        <w:tc>
          <w:tcPr>
            <w:tcW w:w="1870" w:type="dxa"/>
          </w:tcPr>
          <w:p w14:paraId="4CF08238" w14:textId="77777777" w:rsidR="005276A8" w:rsidRPr="00FF010E" w:rsidRDefault="00537DAC" w:rsidP="00537DAC">
            <w:pPr>
              <w:jc w:val="right"/>
              <w:rPr>
                <w:lang w:val="en-GB"/>
              </w:rPr>
            </w:pPr>
            <w:r w:rsidRPr="00FF010E">
              <w:rPr>
                <w:noProof/>
                <w:lang w:val="en-GB" w:bidi="en-GB"/>
              </w:rPr>
              <mc:AlternateContent>
                <mc:Choice Requires="wps">
                  <w:drawing>
                    <wp:inline distT="0" distB="0" distL="0" distR="0" wp14:anchorId="7F8DB941" wp14:editId="080F0F52">
                      <wp:extent cx="399245" cy="399245"/>
                      <wp:effectExtent l="0" t="0" r="1270" b="1270"/>
                      <wp:docPr id="2" name="Oval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99245" cy="399245"/>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78BC473" id="Oval 2" o:spid="_x0000_s1026" alt="&quot;&quot;" style="width:31.45pt;height:3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" fillcolor="#eed0c6 [3206]" stroked="f" strokeweight="2pt">
                      <w10:anchorlock/>
                    </v:oval>
                  </w:pict>
                </mc:Fallback>
              </mc:AlternateContent>
            </w:r>
          </w:p>
        </w:tc>
        <w:tc>
          <w:tcPr>
            <w:tcW w:w="3740" w:type="dxa"/>
            <w:gridSpan w:val="2"/>
          </w:tcPr>
          <w:p w14:paraId="41C07DA7" w14:textId="6B899B5C" w:rsidR="005276A8" w:rsidRPr="00FF010E" w:rsidRDefault="00B22AE0" w:rsidP="00537DAC">
            <w:pPr>
              <w:pStyle w:val="Subtitle"/>
              <w:rPr>
                <w:lang w:val="en-GB"/>
              </w:rPr>
            </w:pPr>
            <w:r>
              <w:rPr>
                <w:lang w:val="en-GB"/>
              </w:rPr>
              <w:t>December 2023</w:t>
            </w:r>
          </w:p>
          <w:p w14:paraId="10A14B4F" w14:textId="1089B55C" w:rsidR="005276A8" w:rsidRPr="00FF010E" w:rsidRDefault="00B22AE0" w:rsidP="00537DAC">
            <w:pPr>
              <w:pStyle w:val="Subtitle"/>
              <w:rPr>
                <w:lang w:val="en-GB"/>
              </w:rPr>
            </w:pPr>
            <w:r>
              <w:rPr>
                <w:lang w:val="en-GB"/>
              </w:rPr>
              <w:t>RWPPS</w:t>
            </w:r>
          </w:p>
        </w:tc>
      </w:tr>
      <w:tr w:rsidR="005276A8" w:rsidRPr="00FF010E" w14:paraId="280EC002" w14:textId="77777777" w:rsidTr="00ED38DD">
        <w:trPr>
          <w:trHeight w:val="2858"/>
        </w:trPr>
        <w:tc>
          <w:tcPr>
            <w:tcW w:w="9350" w:type="dxa"/>
            <w:gridSpan w:val="5"/>
            <w:vAlign w:val="bottom"/>
          </w:tcPr>
          <w:p w14:paraId="30542B52" w14:textId="785AE524" w:rsidR="005276A8" w:rsidRPr="00FF010E" w:rsidRDefault="00B22AE0" w:rsidP="00ED38DD">
            <w:pPr>
              <w:pStyle w:val="Title"/>
              <w:rPr>
                <w:lang w:val="en-GB"/>
              </w:rPr>
            </w:pPr>
            <w:r>
              <w:rPr>
                <w:lang w:val="en-GB"/>
              </w:rPr>
              <w:t>Digital Sandwich</w:t>
            </w:r>
          </w:p>
        </w:tc>
      </w:tr>
      <w:tr w:rsidR="00ED38DD" w:rsidRPr="00FF010E" w14:paraId="769AC01C" w14:textId="77777777" w:rsidTr="00ED38DD">
        <w:trPr>
          <w:trHeight w:val="6768"/>
        </w:trPr>
        <w:tc>
          <w:tcPr>
            <w:tcW w:w="9350" w:type="dxa"/>
            <w:gridSpan w:val="5"/>
            <w:vAlign w:val="center"/>
          </w:tcPr>
          <w:p w14:paraId="6F8303E9" w14:textId="17233411" w:rsidR="00B22AE0" w:rsidRDefault="00B22AE0" w:rsidP="00ED38DD">
            <w:pPr>
              <w:jc w:val="center"/>
              <w:rPr>
                <w:noProof/>
              </w:rPr>
            </w:pPr>
            <w:r>
              <w:rPr>
                <w:noProof/>
              </w:rPr>
              <w:drawing>
                <wp:anchor distT="0" distB="0" distL="114300" distR="114300" simplePos="0" relativeHeight="251657728" behindDoc="1" locked="0" layoutInCell="1" allowOverlap="1" wp14:anchorId="00CDA378" wp14:editId="3C9124C7">
                  <wp:simplePos x="0" y="0"/>
                  <wp:positionH relativeFrom="column">
                    <wp:posOffset>879475</wp:posOffset>
                  </wp:positionH>
                  <wp:positionV relativeFrom="paragraph">
                    <wp:posOffset>-238760</wp:posOffset>
                  </wp:positionV>
                  <wp:extent cx="4029075" cy="1207770"/>
                  <wp:effectExtent l="0" t="0" r="9525" b="0"/>
                  <wp:wrapTight wrapText="bothSides">
                    <wp:wrapPolygon edited="0">
                      <wp:start x="13379" y="5451"/>
                      <wp:lineTo x="1940" y="7495"/>
                      <wp:lineTo x="204" y="8177"/>
                      <wp:lineTo x="0" y="13628"/>
                      <wp:lineTo x="102" y="13968"/>
                      <wp:lineTo x="11949" y="15672"/>
                      <wp:lineTo x="12664" y="15672"/>
                      <wp:lineTo x="21447" y="13968"/>
                      <wp:lineTo x="21549" y="8517"/>
                      <wp:lineTo x="14094" y="5451"/>
                      <wp:lineTo x="13379" y="5451"/>
                    </wp:wrapPolygon>
                  </wp:wrapTight>
                  <wp:docPr id="2146538585"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38585" name="Picture 2" descr="A black background with a black squar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6407" r="16860"/>
                          <a:stretch/>
                        </pic:blipFill>
                        <pic:spPr bwMode="auto">
                          <a:xfrm>
                            <a:off x="0" y="0"/>
                            <a:ext cx="4029075" cy="1207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E8D0AF" w14:textId="5CB1414E" w:rsidR="00ED38DD" w:rsidRPr="00FF010E" w:rsidRDefault="00ED38DD" w:rsidP="00ED38DD">
            <w:pPr>
              <w:jc w:val="center"/>
              <w:rPr>
                <w:lang w:val="en-GB"/>
              </w:rPr>
            </w:pPr>
          </w:p>
        </w:tc>
      </w:tr>
      <w:tr w:rsidR="005276A8" w:rsidRPr="00FF010E" w14:paraId="10E7438F" w14:textId="77777777" w:rsidTr="00842716">
        <w:trPr>
          <w:trHeight w:val="3510"/>
        </w:trPr>
        <w:tc>
          <w:tcPr>
            <w:tcW w:w="3740" w:type="dxa"/>
            <w:gridSpan w:val="2"/>
            <w:vAlign w:val="bottom"/>
          </w:tcPr>
          <w:p w14:paraId="29C8D9A6" w14:textId="77777777" w:rsidR="005276A8" w:rsidRPr="00FF010E" w:rsidRDefault="005276A8" w:rsidP="00ED38DD">
            <w:pPr>
              <w:pStyle w:val="Heading2"/>
              <w:rPr>
                <w:lang w:val="en-GB"/>
              </w:rPr>
            </w:pPr>
            <w:r w:rsidRPr="00FF010E">
              <w:rPr>
                <w:noProof/>
                <w:lang w:val="en-GB" w:bidi="en-GB"/>
              </w:rPr>
              <mc:AlternateContent>
                <mc:Choice Requires="wps">
                  <w:drawing>
                    <wp:inline distT="0" distB="0" distL="0" distR="0" wp14:anchorId="0293A523" wp14:editId="7532D540">
                      <wp:extent cx="1378039" cy="51516"/>
                      <wp:effectExtent l="0" t="0" r="6350" b="0"/>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8039" cy="5151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66AD13" id="Rectangle 4" o:spid="_x0000_s1026" alt="&quot;&quot;" style="width:108.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" fillcolor="#eed0c6 [3206]" stroked="f" strokeweight="2pt">
                      <w10:anchorlock/>
                    </v:rect>
                  </w:pict>
                </mc:Fallback>
              </mc:AlternateContent>
            </w:r>
          </w:p>
          <w:p w14:paraId="32415630" w14:textId="0B588842" w:rsidR="00B22AE0" w:rsidRPr="00B22AE0" w:rsidRDefault="00B22AE0" w:rsidP="00B22AE0">
            <w:pPr>
              <w:pStyle w:val="Subtitle"/>
              <w:rPr>
                <w:sz w:val="40"/>
                <w:szCs w:val="40"/>
                <w:lang w:val="en-GB"/>
              </w:rPr>
            </w:pPr>
            <w:r w:rsidRPr="00B22AE0">
              <w:rPr>
                <w:sz w:val="40"/>
                <w:szCs w:val="40"/>
                <w:lang w:val="en-GB"/>
              </w:rPr>
              <w:t>Michael Piercey, Jonathan Boyd, Callum Davidson,</w:t>
            </w:r>
          </w:p>
          <w:p w14:paraId="12DD8D67" w14:textId="0675D5F0" w:rsidR="00B22AE0" w:rsidRPr="00B22AE0" w:rsidRDefault="00B22AE0" w:rsidP="00B22AE0">
            <w:pPr>
              <w:rPr>
                <w:sz w:val="40"/>
                <w:szCs w:val="40"/>
                <w:lang w:val="en-GB"/>
              </w:rPr>
            </w:pPr>
            <w:r w:rsidRPr="00B22AE0">
              <w:rPr>
                <w:sz w:val="40"/>
                <w:szCs w:val="40"/>
                <w:lang w:val="en-GB"/>
              </w:rPr>
              <w:t xml:space="preserve">Daniel Scott, </w:t>
            </w:r>
          </w:p>
          <w:p w14:paraId="2F541BC3" w14:textId="76EA7CD1" w:rsidR="00B22AE0" w:rsidRPr="00B22AE0" w:rsidRDefault="00B22AE0" w:rsidP="00B22AE0">
            <w:pPr>
              <w:rPr>
                <w:sz w:val="40"/>
                <w:szCs w:val="40"/>
                <w:lang w:val="en-GB"/>
              </w:rPr>
            </w:pPr>
            <w:r w:rsidRPr="00B22AE0">
              <w:rPr>
                <w:sz w:val="40"/>
                <w:szCs w:val="40"/>
                <w:lang w:val="en-GB"/>
              </w:rPr>
              <w:t>Lawrence Otu,</w:t>
            </w:r>
          </w:p>
          <w:p w14:paraId="3417A615" w14:textId="26C9B462" w:rsidR="00B22AE0" w:rsidRPr="00B22AE0" w:rsidRDefault="00B22AE0" w:rsidP="00B22AE0">
            <w:pPr>
              <w:rPr>
                <w:sz w:val="40"/>
                <w:szCs w:val="40"/>
                <w:u w:val="single"/>
                <w:lang w:val="en-GB"/>
              </w:rPr>
            </w:pPr>
            <w:r w:rsidRPr="00B22AE0">
              <w:rPr>
                <w:sz w:val="40"/>
                <w:szCs w:val="40"/>
                <w:u w:val="single"/>
                <w:lang w:val="en-GB"/>
              </w:rPr>
              <w:t>Juliusz Wilczynski</w:t>
            </w:r>
          </w:p>
          <w:p w14:paraId="0E6A1A34" w14:textId="472A0A0E" w:rsidR="005276A8" w:rsidRPr="00FF010E" w:rsidRDefault="00B22AE0" w:rsidP="00ED38DD">
            <w:pPr>
              <w:pStyle w:val="Subtitle"/>
              <w:rPr>
                <w:lang w:val="en-GB"/>
              </w:rPr>
            </w:pPr>
            <w:r>
              <w:rPr>
                <w:lang w:val="en-GB"/>
              </w:rPr>
              <w:t>Ross Mclean</w:t>
            </w:r>
          </w:p>
        </w:tc>
        <w:tc>
          <w:tcPr>
            <w:tcW w:w="1870" w:type="dxa"/>
            <w:vAlign w:val="bottom"/>
          </w:tcPr>
          <w:p w14:paraId="177BFE75" w14:textId="77777777" w:rsidR="005276A8" w:rsidRPr="00FF010E" w:rsidRDefault="005276A8" w:rsidP="00ED38DD">
            <w:pPr>
              <w:rPr>
                <w:lang w:val="en-GB"/>
              </w:rPr>
            </w:pPr>
          </w:p>
        </w:tc>
        <w:tc>
          <w:tcPr>
            <w:tcW w:w="1870" w:type="dxa"/>
            <w:vAlign w:val="bottom"/>
          </w:tcPr>
          <w:p w14:paraId="0ADD7F83" w14:textId="77777777" w:rsidR="005276A8" w:rsidRPr="00FF010E" w:rsidRDefault="005276A8" w:rsidP="00ED38DD">
            <w:pPr>
              <w:rPr>
                <w:lang w:val="en-GB"/>
              </w:rPr>
            </w:pPr>
          </w:p>
        </w:tc>
        <w:tc>
          <w:tcPr>
            <w:tcW w:w="1870" w:type="dxa"/>
            <w:vAlign w:val="bottom"/>
          </w:tcPr>
          <w:p w14:paraId="6E71701F" w14:textId="77777777" w:rsidR="005276A8" w:rsidRPr="00FF010E" w:rsidRDefault="005276A8" w:rsidP="00ED38DD">
            <w:pPr>
              <w:rPr>
                <w:lang w:val="en-GB"/>
              </w:rPr>
            </w:pPr>
          </w:p>
        </w:tc>
      </w:tr>
    </w:tbl>
    <w:p w14:paraId="131786D0" w14:textId="77777777" w:rsidR="00537DAC" w:rsidRPr="00FF010E" w:rsidRDefault="00537DAC">
      <w:pPr>
        <w:rPr>
          <w:sz w:val="36"/>
          <w:szCs w:val="36"/>
          <w:lang w:val="en-GB"/>
        </w:rPr>
      </w:pPr>
    </w:p>
    <w:p w14:paraId="089BA671" w14:textId="77777777" w:rsidR="00017B10" w:rsidRPr="00FF010E" w:rsidRDefault="005D4907">
      <w:pPr>
        <w:rPr>
          <w:lang w:val="en-GB"/>
        </w:rPr>
      </w:pPr>
      <w:r w:rsidRPr="00FF010E">
        <w:rPr>
          <w:noProof/>
          <w:lang w:val="en-GB" w:bidi="en-GB"/>
        </w:rPr>
        <w:lastRenderedPageBreak/>
        <mc:AlternateContent>
          <mc:Choice Requires="wps">
            <w:drawing>
              <wp:anchor distT="0" distB="0" distL="114300" distR="114300" simplePos="0" relativeHeight="251679744" behindDoc="1" locked="1" layoutInCell="1" allowOverlap="1" wp14:anchorId="3A2BF888" wp14:editId="4DD8FA3A">
                <wp:simplePos x="0" y="0"/>
                <wp:positionH relativeFrom="page">
                  <wp:posOffset>0</wp:posOffset>
                </wp:positionH>
                <wp:positionV relativeFrom="page">
                  <wp:posOffset>0</wp:posOffset>
                </wp:positionV>
                <wp:extent cx="7772400" cy="5029200"/>
                <wp:effectExtent l="0" t="0" r="0" b="0"/>
                <wp:wrapNone/>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5029200"/>
                        </a:xfrm>
                        <a:prstGeom prst="rect">
                          <a:avLst/>
                        </a:prstGeom>
                        <a:solidFill>
                          <a:schemeClr val="accent3">
                            <a:alpha val="40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4C216" id="Rectangle 8" o:spid="_x0000_s1026" alt="&quot;&quot;" style="position:absolute;margin-left:0;margin-top:0;width:612pt;height:396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" fillcolor="#eed0c6 [3206]" stroked="f" strokeweight="2pt">
                <v:fill opacity="26214f"/>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4675"/>
        <w:gridCol w:w="4675"/>
      </w:tblGrid>
      <w:tr w:rsidR="00A76F40" w:rsidRPr="00FF010E" w14:paraId="20486296" w14:textId="77777777" w:rsidTr="008A5F4C">
        <w:trPr>
          <w:trHeight w:val="7632"/>
        </w:trPr>
        <w:tc>
          <w:tcPr>
            <w:tcW w:w="9350" w:type="dxa"/>
            <w:gridSpan w:val="2"/>
            <w:vAlign w:val="center"/>
          </w:tcPr>
          <w:p w14:paraId="564CFE76" w14:textId="5E36086A" w:rsidR="00A76F40" w:rsidRPr="00FF010E" w:rsidRDefault="00C87F5E" w:rsidP="00ED38DD">
            <w:pPr>
              <w:pStyle w:val="Heading1"/>
              <w:rPr>
                <w:lang w:val="en-GB"/>
              </w:rPr>
            </w:pPr>
            <w:r>
              <w:rPr>
                <w:lang w:val="en-GB"/>
              </w:rPr>
              <w:t>Summary for project owner:</w:t>
            </w:r>
          </w:p>
          <w:p w14:paraId="75477CE4" w14:textId="70791AA7" w:rsidR="00A76F40" w:rsidRDefault="00A76F40" w:rsidP="00C87F5E">
            <w:pPr>
              <w:pStyle w:val="IntroductionText"/>
              <w:rPr>
                <w:lang w:val="en-GB"/>
              </w:rPr>
            </w:pPr>
          </w:p>
          <w:p w14:paraId="5727788B" w14:textId="2FE508F3" w:rsidR="00C87F5E" w:rsidRPr="00FF010E" w:rsidRDefault="00C87F5E" w:rsidP="00C87F5E">
            <w:pPr>
              <w:pStyle w:val="IntroductionText"/>
              <w:rPr>
                <w:lang w:val="en-GB"/>
              </w:rPr>
            </w:pPr>
            <w:r>
              <w:rPr>
                <w:lang w:val="en-GB"/>
              </w:rPr>
              <w:t xml:space="preserve">This is following summary will provide a comprehensive overview of academic nest and prototype. Beginning in September 2023 the group has been hard at work developing a prototype website. The site allows homeowners to connect with university students looking out for affordable accommodations. Please find the LESP and future steps further below. </w:t>
            </w:r>
          </w:p>
        </w:tc>
      </w:tr>
      <w:tr w:rsidR="00A76F40" w:rsidRPr="00FF010E" w14:paraId="16F8C25A" w14:textId="77777777" w:rsidTr="005E69C5">
        <w:trPr>
          <w:trHeight w:val="6768"/>
        </w:trPr>
        <w:tc>
          <w:tcPr>
            <w:tcW w:w="4675" w:type="dxa"/>
          </w:tcPr>
          <w:p w14:paraId="761C8450" w14:textId="77777777" w:rsidR="00A76F40" w:rsidRDefault="00C87F5E" w:rsidP="00C87F5E">
            <w:pPr>
              <w:pStyle w:val="Heading5"/>
              <w:rPr>
                <w:sz w:val="52"/>
                <w:szCs w:val="20"/>
                <w:u w:val="single"/>
              </w:rPr>
            </w:pPr>
            <w:r w:rsidRPr="00C87F5E">
              <w:rPr>
                <w:sz w:val="52"/>
                <w:szCs w:val="20"/>
                <w:u w:val="single"/>
              </w:rPr>
              <w:t>Introduction</w:t>
            </w:r>
          </w:p>
          <w:p w14:paraId="65E02984" w14:textId="77777777" w:rsidR="00C87F5E" w:rsidRDefault="00414D4A" w:rsidP="00452B51">
            <w:pPr>
              <w:pStyle w:val="Text"/>
            </w:pPr>
            <w:r w:rsidRPr="00414D4A">
              <w:t>Academic Nest</w:t>
            </w:r>
            <w:r w:rsidRPr="00414D4A">
              <w:t xml:space="preserve"> </w:t>
            </w:r>
            <w:r>
              <w:t xml:space="preserve">is </w:t>
            </w:r>
            <w:proofErr w:type="gramStart"/>
            <w:r>
              <w:t>an</w:t>
            </w:r>
            <w:proofErr w:type="gramEnd"/>
            <w:r w:rsidRPr="00414D4A">
              <w:t xml:space="preserve"> </w:t>
            </w:r>
            <w:r>
              <w:t>website</w:t>
            </w:r>
            <w:r w:rsidRPr="00414D4A">
              <w:t xml:space="preserve"> crafted by Digital Sandwich</w:t>
            </w:r>
            <w:r>
              <w:t xml:space="preserve"> from the base of Sallys ideas</w:t>
            </w:r>
            <w:r w:rsidRPr="00414D4A">
              <w:t xml:space="preserve">, </w:t>
            </w:r>
            <w:r>
              <w:t>The purpose of the site is to</w:t>
            </w:r>
            <w:r w:rsidRPr="00414D4A">
              <w:t xml:space="preserve"> address th</w:t>
            </w:r>
            <w:r>
              <w:t>e</w:t>
            </w:r>
            <w:r w:rsidRPr="00414D4A">
              <w:t xml:space="preserve"> challenges students face in</w:t>
            </w:r>
            <w:r>
              <w:t xml:space="preserve"> finding</w:t>
            </w:r>
            <w:r w:rsidRPr="00414D4A">
              <w:t xml:space="preserve"> affordable </w:t>
            </w:r>
            <w:r>
              <w:t>accommodation during their time at uni</w:t>
            </w:r>
            <w:r w:rsidRPr="00414D4A">
              <w:t xml:space="preserve">. </w:t>
            </w:r>
            <w:r>
              <w:t>Started</w:t>
            </w:r>
            <w:r w:rsidRPr="00414D4A">
              <w:t xml:space="preserve"> in September 2023, Academic Nest </w:t>
            </w:r>
            <w:r>
              <w:t>was brought together by having meetings between sally and digital sandwich</w:t>
            </w:r>
            <w:r w:rsidRPr="00414D4A">
              <w:t xml:space="preserve">, </w:t>
            </w:r>
            <w:r>
              <w:t xml:space="preserve">they came to a </w:t>
            </w:r>
            <w:r w:rsidRPr="00414D4A">
              <w:t>collective</w:t>
            </w:r>
            <w:r w:rsidRPr="00414D4A">
              <w:t xml:space="preserve"> vision to eliminate the</w:t>
            </w:r>
            <w:r>
              <w:t xml:space="preserve"> need to </w:t>
            </w:r>
            <w:r w:rsidRPr="00414D4A">
              <w:t>sofa surf and c</w:t>
            </w:r>
            <w:r>
              <w:t>reate</w:t>
            </w:r>
            <w:r w:rsidRPr="00414D4A">
              <w:t xml:space="preserve"> an environment </w:t>
            </w:r>
            <w:r>
              <w:t>for</w:t>
            </w:r>
            <w:r w:rsidRPr="00414D4A">
              <w:t xml:space="preserve"> students </w:t>
            </w:r>
            <w:r>
              <w:t xml:space="preserve">and homeowners to create </w:t>
            </w:r>
            <w:r w:rsidRPr="00414D4A">
              <w:t>a true home-away-from-home</w:t>
            </w:r>
            <w:r>
              <w:t xml:space="preserve"> for the students</w:t>
            </w:r>
            <w:r w:rsidRPr="00414D4A">
              <w:t>.</w:t>
            </w:r>
          </w:p>
          <w:p w14:paraId="6283F0A5" w14:textId="77777777" w:rsidR="00452B51" w:rsidRDefault="00452B51" w:rsidP="00452B51">
            <w:pPr>
              <w:pStyle w:val="Text"/>
            </w:pPr>
          </w:p>
          <w:p w14:paraId="4ACDE7B9" w14:textId="52356D37" w:rsidR="00452B51" w:rsidRPr="00C87F5E" w:rsidRDefault="00452B51" w:rsidP="00452B51">
            <w:pPr>
              <w:pStyle w:val="Text"/>
            </w:pPr>
            <w:r>
              <w:t xml:space="preserve">The website should be committed to reducing the financial burden on </w:t>
            </w:r>
          </w:p>
        </w:tc>
        <w:tc>
          <w:tcPr>
            <w:tcW w:w="4675" w:type="dxa"/>
          </w:tcPr>
          <w:p w14:paraId="3AF6C816" w14:textId="77777777" w:rsidR="00A76F40" w:rsidRDefault="00A76F40" w:rsidP="00537DAC">
            <w:pPr>
              <w:pStyle w:val="Text"/>
              <w:rPr>
                <w:lang w:val="en-GB"/>
              </w:rPr>
            </w:pPr>
          </w:p>
          <w:p w14:paraId="6DC3F2B3" w14:textId="680104D9" w:rsidR="00452B51" w:rsidRDefault="00452B51" w:rsidP="00537DAC">
            <w:pPr>
              <w:pStyle w:val="Text"/>
            </w:pPr>
            <w:r>
              <w:t xml:space="preserve">students, this will be by lower cost of rent by using chores instead of money. By doing this the student learns valuable life lessons while at university and the </w:t>
            </w:r>
            <w:r>
              <w:t>homeowners</w:t>
            </w:r>
            <w:r>
              <w:t xml:space="preserve"> get more out of having an extra person in the house. </w:t>
            </w:r>
          </w:p>
          <w:p w14:paraId="43E765B5" w14:textId="77777777" w:rsidR="00452B51" w:rsidRDefault="00452B51" w:rsidP="00537DAC">
            <w:pPr>
              <w:pStyle w:val="Text"/>
            </w:pPr>
          </w:p>
          <w:p w14:paraId="583F7F05" w14:textId="1CD430F5" w:rsidR="00414D4A" w:rsidRPr="00452B51" w:rsidRDefault="00452B51" w:rsidP="00537DAC">
            <w:pPr>
              <w:pStyle w:val="Text"/>
              <w:rPr>
                <w:i w:val="0"/>
                <w:iCs/>
                <w:lang w:val="en-GB"/>
              </w:rPr>
            </w:pPr>
            <w:r>
              <w:rPr>
                <w:i w:val="0"/>
                <w:iCs/>
                <w:lang w:val="en-GB"/>
              </w:rPr>
              <w:t xml:space="preserve">Beyond the financial advantages the homeowner and students will also get a </w:t>
            </w:r>
            <w:proofErr w:type="gramStart"/>
            <w:r>
              <w:rPr>
                <w:i w:val="0"/>
                <w:iCs/>
                <w:lang w:val="en-GB"/>
              </w:rPr>
              <w:t>senses of community</w:t>
            </w:r>
            <w:proofErr w:type="gramEnd"/>
            <w:r>
              <w:rPr>
                <w:i w:val="0"/>
                <w:iCs/>
                <w:lang w:val="en-GB"/>
              </w:rPr>
              <w:t xml:space="preserve">, this will create a home away from home feeling for the student and increase the number of connections the student gains while they are at university. </w:t>
            </w:r>
          </w:p>
        </w:tc>
      </w:tr>
    </w:tbl>
    <w:p w14:paraId="6044C0DF" w14:textId="77777777" w:rsidR="00BE02BB" w:rsidRPr="00FF010E" w:rsidRDefault="00BE02BB">
      <w:pPr>
        <w:rPr>
          <w:lang w:val="en-GB"/>
        </w:rPr>
      </w:pPr>
    </w:p>
    <w:tbl>
      <w:tblPr>
        <w:tblW w:w="0" w:type="auto"/>
        <w:tblLayout w:type="fixed"/>
        <w:tblLook w:val="0600" w:firstRow="0" w:lastRow="0" w:firstColumn="0" w:lastColumn="0" w:noHBand="1" w:noVBand="1"/>
      </w:tblPr>
      <w:tblGrid>
        <w:gridCol w:w="4675"/>
        <w:gridCol w:w="4675"/>
      </w:tblGrid>
      <w:tr w:rsidR="00AA7317" w:rsidRPr="00FF010E" w14:paraId="160DDBE7" w14:textId="77777777" w:rsidTr="00ED38DD">
        <w:tc>
          <w:tcPr>
            <w:tcW w:w="4675" w:type="dxa"/>
            <w:tcBorders>
              <w:top w:val="single" w:sz="24" w:space="0" w:color="EED0C6" w:themeColor="accent3"/>
            </w:tcBorders>
          </w:tcPr>
          <w:p w14:paraId="48A82478" w14:textId="77777777" w:rsidR="00AA7317" w:rsidRPr="00FF010E" w:rsidRDefault="00AA7317" w:rsidP="00AA7317">
            <w:pPr>
              <w:pStyle w:val="Text"/>
              <w:rPr>
                <w:lang w:val="en-GB"/>
              </w:rPr>
            </w:pPr>
          </w:p>
        </w:tc>
        <w:tc>
          <w:tcPr>
            <w:tcW w:w="4675" w:type="dxa"/>
            <w:tcBorders>
              <w:top w:val="single" w:sz="24" w:space="0" w:color="EED0C6" w:themeColor="accent3"/>
            </w:tcBorders>
          </w:tcPr>
          <w:p w14:paraId="758BFA4A" w14:textId="77777777" w:rsidR="00AA7317" w:rsidRPr="00FF010E" w:rsidRDefault="00AA7317" w:rsidP="00AA7317">
            <w:pPr>
              <w:pStyle w:val="Text"/>
              <w:rPr>
                <w:lang w:val="en-GB"/>
              </w:rPr>
            </w:pPr>
          </w:p>
        </w:tc>
      </w:tr>
      <w:tr w:rsidR="00AA7317" w:rsidRPr="00FF010E" w14:paraId="56E58DDD" w14:textId="77777777" w:rsidTr="00ED38DD">
        <w:tc>
          <w:tcPr>
            <w:tcW w:w="4675" w:type="dxa"/>
          </w:tcPr>
          <w:p w14:paraId="24EE5E6C" w14:textId="77777777" w:rsidR="00AA7317" w:rsidRDefault="00D748A6" w:rsidP="00F00CEE">
            <w:pPr>
              <w:pStyle w:val="Heading5"/>
              <w:rPr>
                <w:lang w:val="en-GB"/>
              </w:rPr>
            </w:pPr>
            <w:r>
              <w:rPr>
                <w:lang w:val="en-GB"/>
              </w:rPr>
              <w:t>Requirements for academic nest</w:t>
            </w:r>
          </w:p>
          <w:p w14:paraId="67A92508" w14:textId="77777777" w:rsidR="00F47C0D" w:rsidRDefault="00F47C0D" w:rsidP="00F47C0D">
            <w:pPr>
              <w:pStyle w:val="Text"/>
              <w:rPr>
                <w:lang w:val="en-GB"/>
              </w:rPr>
            </w:pPr>
            <w:r>
              <w:rPr>
                <w:lang w:val="en-GB"/>
              </w:rPr>
              <w:t>Features:</w:t>
            </w:r>
          </w:p>
          <w:p w14:paraId="5EFE8EE7" w14:textId="77777777" w:rsidR="00F47C0D" w:rsidRDefault="00F47C0D" w:rsidP="00F47C0D">
            <w:pPr>
              <w:pStyle w:val="Text"/>
              <w:rPr>
                <w:lang w:val="en-GB"/>
              </w:rPr>
            </w:pPr>
            <w:r>
              <w:rPr>
                <w:lang w:val="en-GB"/>
              </w:rPr>
              <w:t>Functional Requirements:</w:t>
            </w:r>
          </w:p>
          <w:p w14:paraId="66BD1C71" w14:textId="77777777" w:rsidR="00F47C0D" w:rsidRDefault="00F47C0D" w:rsidP="00F47C0D">
            <w:pPr>
              <w:pStyle w:val="Text"/>
              <w:rPr>
                <w:lang w:val="en-GB"/>
              </w:rPr>
            </w:pPr>
            <w:r>
              <w:rPr>
                <w:lang w:val="en-GB"/>
              </w:rPr>
              <w:t xml:space="preserve">Account creation, both homeowners and students will be able to create accounts using the users name, email and phone number for account creation.  </w:t>
            </w:r>
          </w:p>
          <w:p w14:paraId="7FF903CC" w14:textId="6D9D5C46" w:rsidR="00F47C0D" w:rsidRDefault="00F47C0D" w:rsidP="00F47C0D">
            <w:pPr>
              <w:pStyle w:val="Text"/>
              <w:rPr>
                <w:lang w:val="en-GB"/>
              </w:rPr>
            </w:pPr>
            <w:r>
              <w:rPr>
                <w:lang w:val="en-GB"/>
              </w:rPr>
              <w:t xml:space="preserve">User profiles, users will be able to manage their profiles with their personal information and change what is </w:t>
            </w:r>
            <w:r>
              <w:rPr>
                <w:lang w:val="en-GB"/>
              </w:rPr>
              <w:t>necessary</w:t>
            </w:r>
            <w:r>
              <w:rPr>
                <w:lang w:val="en-GB"/>
              </w:rPr>
              <w:t>.</w:t>
            </w:r>
          </w:p>
          <w:p w14:paraId="0F13A6C4" w14:textId="77777777" w:rsidR="00F47C0D" w:rsidRDefault="00F47C0D" w:rsidP="00F47C0D">
            <w:pPr>
              <w:pStyle w:val="Text"/>
              <w:rPr>
                <w:lang w:val="en-GB"/>
              </w:rPr>
            </w:pPr>
            <w:r>
              <w:rPr>
                <w:lang w:val="en-GB"/>
              </w:rPr>
              <w:t xml:space="preserve">Homeowners will be able to see room details including renting history and room reviews, this allows them to improve for their next student. </w:t>
            </w:r>
          </w:p>
          <w:p w14:paraId="4C706EBE" w14:textId="1F4866B8" w:rsidR="00F47C0D" w:rsidRDefault="00F47C0D" w:rsidP="00F47C0D">
            <w:pPr>
              <w:pStyle w:val="Text"/>
              <w:rPr>
                <w:lang w:val="en-GB"/>
              </w:rPr>
            </w:pPr>
            <w:r>
              <w:rPr>
                <w:lang w:val="en-GB"/>
              </w:rPr>
              <w:t>Listing rooms, this is an essential part of the site and should allow homeowners to provide detailed listings of their rooms, this includes options to provide rent, bed types, chores and amenities.</w:t>
            </w:r>
          </w:p>
          <w:p w14:paraId="1301FFE9" w14:textId="31D7BC0D" w:rsidR="00F47C0D" w:rsidRDefault="00F47C0D" w:rsidP="00F47C0D">
            <w:pPr>
              <w:pStyle w:val="Text"/>
              <w:rPr>
                <w:lang w:val="en-GB"/>
              </w:rPr>
            </w:pPr>
            <w:r>
              <w:rPr>
                <w:lang w:val="en-GB"/>
              </w:rPr>
              <w:t xml:space="preserve">Sorting and filters, Students will be able to search for rooms and sort and filter these by locations, rent and chores, filtering and sorting will make it easy for students to find a dream home. </w:t>
            </w:r>
          </w:p>
          <w:p w14:paraId="4DB14138" w14:textId="619A07CB" w:rsidR="00F47C0D" w:rsidRDefault="00F47C0D" w:rsidP="00F47C0D">
            <w:pPr>
              <w:pStyle w:val="Text"/>
              <w:rPr>
                <w:lang w:val="en-GB"/>
              </w:rPr>
            </w:pPr>
            <w:r>
              <w:rPr>
                <w:lang w:val="en-GB"/>
              </w:rPr>
              <w:t xml:space="preserve">Messaging System, this secure system will allow communications between homeowners and students to iron out the remaining details about the room. </w:t>
            </w:r>
          </w:p>
          <w:p w14:paraId="2CB9D980" w14:textId="186569AB" w:rsidR="00F47C0D" w:rsidRPr="00F47C0D" w:rsidRDefault="00F47C0D" w:rsidP="00F47C0D">
            <w:pPr>
              <w:rPr>
                <w:lang w:val="en-GB"/>
              </w:rPr>
            </w:pPr>
          </w:p>
        </w:tc>
        <w:tc>
          <w:tcPr>
            <w:tcW w:w="4675" w:type="dxa"/>
          </w:tcPr>
          <w:p w14:paraId="7C10AFAC" w14:textId="10D771F1" w:rsidR="00F47C0D" w:rsidRDefault="00F47C0D" w:rsidP="00D748A6">
            <w:pPr>
              <w:pStyle w:val="Text"/>
              <w:rPr>
                <w:lang w:val="en-GB"/>
              </w:rPr>
            </w:pPr>
            <w:r>
              <w:rPr>
                <w:lang w:val="en-GB"/>
              </w:rPr>
              <w:t xml:space="preserve">Payments, although the site will not take room payments as that is up to the student and homeowners to sort out, the site will take payment from homeowners to list their property on the site, this will be a set fee starting around £8 per room. </w:t>
            </w:r>
          </w:p>
          <w:p w14:paraId="53F6C699" w14:textId="77777777" w:rsidR="00F47C0D" w:rsidRDefault="00F47C0D" w:rsidP="00D748A6">
            <w:pPr>
              <w:pStyle w:val="Text"/>
              <w:rPr>
                <w:lang w:val="en-GB"/>
              </w:rPr>
            </w:pPr>
          </w:p>
          <w:p w14:paraId="1FD1C82C" w14:textId="5437EE95" w:rsidR="00F47C0D" w:rsidRDefault="00F47C0D" w:rsidP="00D748A6">
            <w:pPr>
              <w:pStyle w:val="Text"/>
              <w:rPr>
                <w:lang w:val="en-GB"/>
              </w:rPr>
            </w:pPr>
            <w:r>
              <w:rPr>
                <w:lang w:val="en-GB"/>
              </w:rPr>
              <w:t>Non-functional Requirements:</w:t>
            </w:r>
          </w:p>
          <w:p w14:paraId="2B83BB90" w14:textId="2E506C16" w:rsidR="00F47C0D" w:rsidRDefault="00F47C0D" w:rsidP="00D748A6">
            <w:pPr>
              <w:pStyle w:val="Text"/>
              <w:rPr>
                <w:lang w:val="en-GB"/>
              </w:rPr>
            </w:pPr>
            <w:r>
              <w:rPr>
                <w:lang w:val="en-GB"/>
              </w:rPr>
              <w:t xml:space="preserve">Usability, the site will have a user friendly and easy to navigate user interface, this will benefit both homeowners and students as it will allow smooth navigation around the site and easy to use features. </w:t>
            </w:r>
          </w:p>
          <w:p w14:paraId="0527041A" w14:textId="77777777" w:rsidR="00F47C0D" w:rsidRDefault="00F47C0D" w:rsidP="00D748A6">
            <w:pPr>
              <w:pStyle w:val="Text"/>
              <w:rPr>
                <w:lang w:val="en-GB"/>
              </w:rPr>
            </w:pPr>
          </w:p>
          <w:p w14:paraId="3C7D29FC" w14:textId="6DDC4DC3" w:rsidR="00F47C0D" w:rsidRDefault="00713570" w:rsidP="00D748A6">
            <w:pPr>
              <w:pStyle w:val="Text"/>
              <w:rPr>
                <w:lang w:val="en-GB"/>
              </w:rPr>
            </w:pPr>
            <w:r>
              <w:rPr>
                <w:lang w:val="en-GB"/>
              </w:rPr>
              <w:t xml:space="preserve">Data protection security, the site should follow the data protection regulations and keep users’ information safe. </w:t>
            </w:r>
          </w:p>
          <w:p w14:paraId="596F5198" w14:textId="77777777" w:rsidR="00713570" w:rsidRDefault="00713570" w:rsidP="00D748A6">
            <w:pPr>
              <w:pStyle w:val="Text"/>
              <w:rPr>
                <w:lang w:val="en-GB"/>
              </w:rPr>
            </w:pPr>
          </w:p>
          <w:p w14:paraId="16E38995" w14:textId="329C10E8" w:rsidR="00713570" w:rsidRDefault="00713570" w:rsidP="00D748A6">
            <w:pPr>
              <w:pStyle w:val="Text"/>
              <w:rPr>
                <w:lang w:val="en-GB"/>
              </w:rPr>
            </w:pPr>
            <w:r>
              <w:rPr>
                <w:lang w:val="en-GB"/>
              </w:rPr>
              <w:t>Reliability, the site should keep a large up time ensuring that students and homeowners can communicate all hours of the day.</w:t>
            </w:r>
          </w:p>
          <w:p w14:paraId="48BABD1A" w14:textId="77777777" w:rsidR="00713570" w:rsidRDefault="00713570" w:rsidP="00D748A6">
            <w:pPr>
              <w:pStyle w:val="Text"/>
              <w:rPr>
                <w:lang w:val="en-GB"/>
              </w:rPr>
            </w:pPr>
          </w:p>
          <w:p w14:paraId="68D0DD21" w14:textId="11A041E7" w:rsidR="00713570" w:rsidRDefault="00713570" w:rsidP="00D748A6">
            <w:pPr>
              <w:pStyle w:val="Text"/>
              <w:rPr>
                <w:lang w:val="en-GB"/>
              </w:rPr>
            </w:pPr>
            <w:r>
              <w:rPr>
                <w:lang w:val="en-GB"/>
              </w:rPr>
              <w:t xml:space="preserve">Future expansion, the website should be able to handle a growth in countries and regions to allow more students to benefit from the idea. </w:t>
            </w:r>
          </w:p>
          <w:p w14:paraId="02341E8B" w14:textId="77777777" w:rsidR="00D748A6" w:rsidRDefault="00713570" w:rsidP="00D748A6">
            <w:pPr>
              <w:pStyle w:val="Text"/>
              <w:rPr>
                <w:lang w:val="en-GB"/>
              </w:rPr>
            </w:pPr>
            <w:r>
              <w:rPr>
                <w:lang w:val="en-GB"/>
              </w:rPr>
              <w:t xml:space="preserve">Multi device </w:t>
            </w:r>
            <w:r w:rsidR="00F769A0">
              <w:rPr>
                <w:lang w:val="en-GB"/>
              </w:rPr>
              <w:t>compatibility</w:t>
            </w:r>
            <w:r>
              <w:rPr>
                <w:lang w:val="en-GB"/>
              </w:rPr>
              <w:t xml:space="preserve">, the website should work both on desktop </w:t>
            </w:r>
            <w:r w:rsidR="00F769A0">
              <w:rPr>
                <w:lang w:val="en-GB"/>
              </w:rPr>
              <w:t>as well</w:t>
            </w:r>
            <w:r>
              <w:rPr>
                <w:lang w:val="en-GB"/>
              </w:rPr>
              <w:t xml:space="preserve"> as mobile to allow users to access from a range of devices. </w:t>
            </w:r>
            <w:r w:rsidR="00D748A6">
              <w:rPr>
                <w:lang w:val="en-GB"/>
              </w:rPr>
              <w:t xml:space="preserve"> </w:t>
            </w:r>
          </w:p>
          <w:p w14:paraId="07423DB9" w14:textId="77777777" w:rsidR="00F769A0" w:rsidRDefault="00F769A0" w:rsidP="00D748A6">
            <w:pPr>
              <w:pStyle w:val="Text"/>
              <w:rPr>
                <w:lang w:val="en-GB"/>
              </w:rPr>
            </w:pPr>
          </w:p>
          <w:p w14:paraId="596A1CF3" w14:textId="1875E654" w:rsidR="00F769A0" w:rsidRPr="00FF010E" w:rsidRDefault="00F769A0" w:rsidP="00D748A6">
            <w:pPr>
              <w:pStyle w:val="Text"/>
              <w:rPr>
                <w:lang w:val="en-GB"/>
              </w:rPr>
            </w:pPr>
            <w:r>
              <w:rPr>
                <w:lang w:val="en-GB"/>
              </w:rPr>
              <w:t xml:space="preserve">Overall academic nest should provide a robust and </w:t>
            </w:r>
            <w:r w:rsidR="00FB4B73">
              <w:rPr>
                <w:lang w:val="en-GB"/>
              </w:rPr>
              <w:t>user-friendly</w:t>
            </w:r>
            <w:r>
              <w:rPr>
                <w:lang w:val="en-GB"/>
              </w:rPr>
              <w:t xml:space="preserve"> website which serves students and </w:t>
            </w:r>
            <w:r w:rsidR="00841666">
              <w:rPr>
                <w:lang w:val="en-GB"/>
              </w:rPr>
              <w:t>homeowners</w:t>
            </w:r>
            <w:r>
              <w:rPr>
                <w:lang w:val="en-GB"/>
              </w:rPr>
              <w:t xml:space="preserve"> by allowing custom </w:t>
            </w:r>
          </w:p>
        </w:tc>
      </w:tr>
      <w:tr w:rsidR="00AA7317" w:rsidRPr="00FF010E" w14:paraId="36523CAF" w14:textId="77777777" w:rsidTr="00ED38DD">
        <w:trPr>
          <w:trHeight w:val="248"/>
        </w:trPr>
        <w:tc>
          <w:tcPr>
            <w:tcW w:w="4675" w:type="dxa"/>
            <w:tcBorders>
              <w:bottom w:val="single" w:sz="24" w:space="0" w:color="EED0C6" w:themeColor="accent3"/>
            </w:tcBorders>
          </w:tcPr>
          <w:p w14:paraId="3F802D3A" w14:textId="77777777" w:rsidR="00AA7317" w:rsidRPr="00FF010E" w:rsidRDefault="00AA7317" w:rsidP="00AA7317">
            <w:pPr>
              <w:pStyle w:val="Text"/>
              <w:rPr>
                <w:lang w:val="en-GB"/>
              </w:rPr>
            </w:pPr>
          </w:p>
        </w:tc>
        <w:tc>
          <w:tcPr>
            <w:tcW w:w="4675" w:type="dxa"/>
            <w:tcBorders>
              <w:bottom w:val="single" w:sz="24" w:space="0" w:color="EED0C6" w:themeColor="accent3"/>
            </w:tcBorders>
          </w:tcPr>
          <w:p w14:paraId="3353F106" w14:textId="77777777" w:rsidR="00AA7317" w:rsidRPr="00FF010E" w:rsidRDefault="00AA7317" w:rsidP="00AA7317">
            <w:pPr>
              <w:pStyle w:val="Text"/>
              <w:rPr>
                <w:lang w:val="en-GB"/>
              </w:rPr>
            </w:pPr>
          </w:p>
        </w:tc>
      </w:tr>
      <w:tr w:rsidR="00AA7317" w:rsidRPr="00FF010E" w14:paraId="0CAACC58" w14:textId="77777777" w:rsidTr="005E69C5">
        <w:trPr>
          <w:trHeight w:val="5637"/>
        </w:trPr>
        <w:tc>
          <w:tcPr>
            <w:tcW w:w="9350" w:type="dxa"/>
            <w:gridSpan w:val="2"/>
            <w:tcBorders>
              <w:top w:val="single" w:sz="24" w:space="0" w:color="EED0C6" w:themeColor="accent3"/>
            </w:tcBorders>
            <w:vAlign w:val="center"/>
          </w:tcPr>
          <w:p w14:paraId="4B9898E6" w14:textId="7022C5DA" w:rsidR="00F769A0" w:rsidRDefault="00F769A0" w:rsidP="00F769A0">
            <w:pPr>
              <w:pStyle w:val="Text"/>
              <w:rPr>
                <w:lang w:val="en-GB"/>
              </w:rPr>
            </w:pPr>
            <w:r>
              <w:rPr>
                <w:lang w:val="en-GB"/>
              </w:rPr>
              <w:lastRenderedPageBreak/>
              <w:t>profiles with a clean messaging service, allow versatility while listing a spare room.</w:t>
            </w:r>
          </w:p>
          <w:p w14:paraId="7B19BAF6" w14:textId="77777777" w:rsidR="00FB4B73" w:rsidRDefault="00FB4B73" w:rsidP="00F769A0">
            <w:pPr>
              <w:pStyle w:val="Text"/>
              <w:rPr>
                <w:lang w:val="en-GB"/>
              </w:rPr>
            </w:pPr>
          </w:p>
          <w:p w14:paraId="0BEEE6AF" w14:textId="47BEE5BF" w:rsidR="00AA7317" w:rsidRPr="00FF010E" w:rsidRDefault="00FB4B73" w:rsidP="00ED38DD">
            <w:pPr>
              <w:pStyle w:val="Heading2"/>
              <w:rPr>
                <w:lang w:val="en-GB"/>
              </w:rPr>
            </w:pPr>
            <w:r>
              <w:rPr>
                <w:lang w:val="en-GB"/>
              </w:rPr>
              <w:t>LESP</w:t>
            </w:r>
          </w:p>
          <w:p w14:paraId="67148AA2" w14:textId="77777777" w:rsidR="00AA7317" w:rsidRPr="00FF010E" w:rsidRDefault="00AA7317" w:rsidP="00ED38DD">
            <w:pPr>
              <w:rPr>
                <w:lang w:val="en-GB"/>
              </w:rPr>
            </w:pPr>
          </w:p>
          <w:p w14:paraId="20C43CB6" w14:textId="0CF0FF72" w:rsidR="00FB4B73" w:rsidRPr="00FB4B73" w:rsidRDefault="00FB4B73" w:rsidP="00FB4B73">
            <w:pPr>
              <w:pStyle w:val="Text"/>
              <w:rPr>
                <w:lang w:val="en-GB"/>
              </w:rPr>
            </w:pPr>
            <w:r>
              <w:rPr>
                <w:lang w:val="en-GB"/>
              </w:rPr>
              <w:t>The</w:t>
            </w:r>
            <w:r w:rsidRPr="00FB4B73">
              <w:rPr>
                <w:lang w:val="en-GB"/>
              </w:rPr>
              <w:t xml:space="preserve"> Legal, Ethical, Social, and Professional </w:t>
            </w:r>
            <w:r>
              <w:rPr>
                <w:lang w:val="en-GB"/>
              </w:rPr>
              <w:t>aspect of Academic Nest is fundamental to producing a viable business model</w:t>
            </w:r>
            <w:r w:rsidRPr="00FB4B73">
              <w:rPr>
                <w:lang w:val="en-GB"/>
              </w:rPr>
              <w:t xml:space="preserve">. </w:t>
            </w:r>
            <w:r>
              <w:rPr>
                <w:lang w:val="en-GB"/>
              </w:rPr>
              <w:t>For</w:t>
            </w:r>
            <w:r w:rsidRPr="00FB4B73">
              <w:rPr>
                <w:lang w:val="en-GB"/>
              </w:rPr>
              <w:t xml:space="preserve"> the legal </w:t>
            </w:r>
            <w:r>
              <w:rPr>
                <w:lang w:val="en-GB"/>
              </w:rPr>
              <w:t>part</w:t>
            </w:r>
            <w:r w:rsidRPr="00FB4B73">
              <w:rPr>
                <w:lang w:val="en-GB"/>
              </w:rPr>
              <w:t xml:space="preserve">, </w:t>
            </w:r>
            <w:r>
              <w:rPr>
                <w:lang w:val="en-GB"/>
              </w:rPr>
              <w:t>the site should adhere to the</w:t>
            </w:r>
            <w:r w:rsidRPr="00FB4B73">
              <w:rPr>
                <w:lang w:val="en-GB"/>
              </w:rPr>
              <w:t xml:space="preserve"> data protection regulations</w:t>
            </w:r>
            <w:r>
              <w:rPr>
                <w:lang w:val="en-GB"/>
              </w:rPr>
              <w:t xml:space="preserve"> not only for legal reasons, but this also ensures that the homeowners and students details are properly secure and safe.</w:t>
            </w:r>
            <w:r w:rsidRPr="00FB4B73">
              <w:rPr>
                <w:lang w:val="en-GB"/>
              </w:rPr>
              <w:t xml:space="preserve"> </w:t>
            </w:r>
            <w:r>
              <w:rPr>
                <w:lang w:val="en-GB"/>
              </w:rPr>
              <w:t>E</w:t>
            </w:r>
            <w:r w:rsidRPr="00FB4B73">
              <w:rPr>
                <w:lang w:val="en-GB"/>
              </w:rPr>
              <w:t>nsuring the privacy of</w:t>
            </w:r>
            <w:r>
              <w:rPr>
                <w:lang w:val="en-GB"/>
              </w:rPr>
              <w:t xml:space="preserve"> students and homeowners</w:t>
            </w:r>
            <w:r w:rsidRPr="00FB4B73">
              <w:rPr>
                <w:lang w:val="en-GB"/>
              </w:rPr>
              <w:t xml:space="preserve"> information</w:t>
            </w:r>
            <w:r>
              <w:rPr>
                <w:lang w:val="en-GB"/>
              </w:rPr>
              <w:t xml:space="preserve"> is a key consideration when developing further</w:t>
            </w:r>
            <w:r w:rsidRPr="00FB4B73">
              <w:rPr>
                <w:lang w:val="en-GB"/>
              </w:rPr>
              <w:t xml:space="preserve">. </w:t>
            </w:r>
            <w:r>
              <w:rPr>
                <w:lang w:val="en-GB"/>
              </w:rPr>
              <w:t xml:space="preserve">Digital sandwich wants to ensure that the use of the site is purely for students and homeowners use and that they can be safe while doing that. </w:t>
            </w:r>
          </w:p>
          <w:p w14:paraId="2359D8ED" w14:textId="77777777" w:rsidR="00FB4B73" w:rsidRPr="00FB4B73" w:rsidRDefault="00FB4B73" w:rsidP="00FB4B73">
            <w:pPr>
              <w:pStyle w:val="Text"/>
              <w:rPr>
                <w:lang w:val="en-GB"/>
              </w:rPr>
            </w:pPr>
          </w:p>
          <w:p w14:paraId="48E3C886" w14:textId="659BCA97" w:rsidR="00FB4B73" w:rsidRPr="00FB4B73" w:rsidRDefault="00FB4B73" w:rsidP="00FB4B73">
            <w:pPr>
              <w:pStyle w:val="Text"/>
              <w:rPr>
                <w:lang w:val="en-GB"/>
              </w:rPr>
            </w:pPr>
            <w:r>
              <w:rPr>
                <w:lang w:val="en-GB"/>
              </w:rPr>
              <w:t xml:space="preserve">The ethics to the site is fundamental as that is what the site is built upon, the ease for students to find cheap and suitable accommodation is the key feature, to ensue </w:t>
            </w:r>
            <w:r w:rsidR="00841666">
              <w:rPr>
                <w:lang w:val="en-GB"/>
              </w:rPr>
              <w:t>that</w:t>
            </w:r>
            <w:r>
              <w:rPr>
                <w:lang w:val="en-GB"/>
              </w:rPr>
              <w:t xml:space="preserve"> only homeowners and students looking to create a connection and help </w:t>
            </w:r>
            <w:r w:rsidR="00841666">
              <w:rPr>
                <w:lang w:val="en-GB"/>
              </w:rPr>
              <w:t>each other</w:t>
            </w:r>
            <w:r>
              <w:rPr>
                <w:lang w:val="en-GB"/>
              </w:rPr>
              <w:t xml:space="preserve"> should be allowed to use the site, this create trust between homeowners and students and ensures there is </w:t>
            </w:r>
            <w:r w:rsidR="00841666">
              <w:rPr>
                <w:lang w:val="en-GB"/>
              </w:rPr>
              <w:t>no profiteering</w:t>
            </w:r>
            <w:r>
              <w:rPr>
                <w:lang w:val="en-GB"/>
              </w:rPr>
              <w:t xml:space="preserve"> </w:t>
            </w:r>
            <w:r w:rsidR="00841666">
              <w:rPr>
                <w:lang w:val="en-GB"/>
              </w:rPr>
              <w:t>from large developers. The use of communication via the contact page between academic nest and the users should help the customers feel safe and looked after.</w:t>
            </w:r>
          </w:p>
          <w:p w14:paraId="6590A102" w14:textId="77777777" w:rsidR="00FB4B73" w:rsidRPr="00FB4B73" w:rsidRDefault="00FB4B73" w:rsidP="00FB4B73">
            <w:pPr>
              <w:pStyle w:val="Text"/>
              <w:rPr>
                <w:lang w:val="en-GB"/>
              </w:rPr>
            </w:pPr>
          </w:p>
          <w:p w14:paraId="787DABE1" w14:textId="1A6E9AD3" w:rsidR="00FB4B73" w:rsidRPr="00FB4B73" w:rsidRDefault="00FB4B73" w:rsidP="00FB4B73">
            <w:pPr>
              <w:pStyle w:val="Text"/>
              <w:rPr>
                <w:lang w:val="en-GB"/>
              </w:rPr>
            </w:pPr>
            <w:r w:rsidRPr="00FB4B73">
              <w:rPr>
                <w:lang w:val="en-GB"/>
              </w:rPr>
              <w:t>From a social standpoint</w:t>
            </w:r>
            <w:r w:rsidR="00841666">
              <w:rPr>
                <w:lang w:val="en-GB"/>
              </w:rPr>
              <w:t xml:space="preserve"> academic nest and digital sandwich want to create a website that helps create connection between university students and the local communities, The focus on creates relationships that go above money and other platforms allows the well begin of students and homeowners</w:t>
            </w:r>
            <w:r w:rsidRPr="00FB4B73">
              <w:rPr>
                <w:lang w:val="en-GB"/>
              </w:rPr>
              <w:t>.</w:t>
            </w:r>
          </w:p>
          <w:p w14:paraId="0837D4FF" w14:textId="77777777" w:rsidR="00FB4B73" w:rsidRPr="00FB4B73" w:rsidRDefault="00FB4B73" w:rsidP="00FB4B73">
            <w:pPr>
              <w:pStyle w:val="Text"/>
              <w:rPr>
                <w:lang w:val="en-GB"/>
              </w:rPr>
            </w:pPr>
          </w:p>
          <w:p w14:paraId="60F2F0A9" w14:textId="1F95F5CC" w:rsidR="00FB4B73" w:rsidRPr="00FB4B73" w:rsidRDefault="00FB4B73" w:rsidP="00FB4B73">
            <w:pPr>
              <w:pStyle w:val="Text"/>
              <w:rPr>
                <w:lang w:val="en-GB"/>
              </w:rPr>
            </w:pPr>
            <w:r w:rsidRPr="00FB4B73">
              <w:rPr>
                <w:lang w:val="en-GB"/>
              </w:rPr>
              <w:t>Professionally</w:t>
            </w:r>
            <w:r w:rsidR="00841666">
              <w:rPr>
                <w:lang w:val="en-GB"/>
              </w:rPr>
              <w:t>, Digital Sandwich and academic nest have shown and want to carry through a high standard of work, this will encourage the platform to be functional and make sure the website will be able to continue thriving in the years to come. The site should ensure that it keeps a respectful environment for homeowners and students to connect.</w:t>
            </w:r>
          </w:p>
          <w:p w14:paraId="63075BCF" w14:textId="77777777" w:rsidR="00FB4B73" w:rsidRPr="00FB4B73" w:rsidRDefault="00FB4B73" w:rsidP="00FB4B73">
            <w:pPr>
              <w:pStyle w:val="Text"/>
              <w:rPr>
                <w:lang w:val="en-GB"/>
              </w:rPr>
            </w:pPr>
          </w:p>
          <w:p w14:paraId="1A17587F" w14:textId="57035066" w:rsidR="00AA7317" w:rsidRPr="00FF010E" w:rsidRDefault="00841666" w:rsidP="00FB4B73">
            <w:pPr>
              <w:pStyle w:val="Text"/>
              <w:rPr>
                <w:lang w:val="en-GB"/>
              </w:rPr>
            </w:pPr>
            <w:r>
              <w:rPr>
                <w:lang w:val="en-GB"/>
              </w:rPr>
              <w:t xml:space="preserve">Overall, the legal, ethical, social and professional part of academic nest shines through in the final prototype as it establishes a website that has abundance of practical features, but also meets to the social and ethical needs of the homeowner and student community. Academic nest was created for social purposes after all. </w:t>
            </w:r>
          </w:p>
        </w:tc>
      </w:tr>
    </w:tbl>
    <w:p w14:paraId="0F6DF508" w14:textId="77777777" w:rsidR="00370139" w:rsidRPr="00FF010E" w:rsidRDefault="00370139">
      <w:pPr>
        <w:rPr>
          <w:lang w:val="en-GB"/>
        </w:rPr>
      </w:pPr>
    </w:p>
    <w:p w14:paraId="085DFC11" w14:textId="77777777" w:rsidR="00314EDE" w:rsidRPr="00FF010E" w:rsidRDefault="00314EDE">
      <w:pPr>
        <w:rPr>
          <w:lang w:val="en-GB"/>
        </w:rPr>
      </w:pPr>
    </w:p>
    <w:p w14:paraId="471344E9" w14:textId="77777777" w:rsidR="00314EDE" w:rsidRDefault="00314EDE">
      <w:pPr>
        <w:rPr>
          <w:lang w:val="en-GB"/>
        </w:rPr>
      </w:pPr>
    </w:p>
    <w:p w14:paraId="656F9F61" w14:textId="77777777" w:rsidR="00841666" w:rsidRDefault="00841666">
      <w:pPr>
        <w:rPr>
          <w:lang w:val="en-GB"/>
        </w:rPr>
      </w:pPr>
    </w:p>
    <w:p w14:paraId="33345982" w14:textId="77777777" w:rsidR="00841666" w:rsidRDefault="00841666">
      <w:pPr>
        <w:rPr>
          <w:lang w:val="en-GB"/>
        </w:rPr>
      </w:pPr>
    </w:p>
    <w:p w14:paraId="0038C283" w14:textId="77777777" w:rsidR="00841666" w:rsidRDefault="00841666">
      <w:pPr>
        <w:rPr>
          <w:lang w:val="en-GB"/>
        </w:rPr>
      </w:pPr>
    </w:p>
    <w:p w14:paraId="12F49F56" w14:textId="77777777" w:rsidR="00841666" w:rsidRDefault="00841666">
      <w:pPr>
        <w:rPr>
          <w:lang w:val="en-GB"/>
        </w:rPr>
      </w:pPr>
    </w:p>
    <w:tbl>
      <w:tblPr>
        <w:tblW w:w="9458" w:type="dxa"/>
        <w:tblInd w:w="-108" w:type="dxa"/>
        <w:tblLayout w:type="fixed"/>
        <w:tblLook w:val="0600" w:firstRow="0" w:lastRow="0" w:firstColumn="0" w:lastColumn="0" w:noHBand="1" w:noVBand="1"/>
      </w:tblPr>
      <w:tblGrid>
        <w:gridCol w:w="4783"/>
        <w:gridCol w:w="4675"/>
      </w:tblGrid>
      <w:tr w:rsidR="00841666" w:rsidRPr="00FF010E" w14:paraId="63E750DF" w14:textId="77777777" w:rsidTr="00841666">
        <w:tc>
          <w:tcPr>
            <w:tcW w:w="4783" w:type="dxa"/>
            <w:tcBorders>
              <w:top w:val="single" w:sz="24" w:space="0" w:color="EED0C6" w:themeColor="accent3"/>
            </w:tcBorders>
          </w:tcPr>
          <w:p w14:paraId="350F5CC5" w14:textId="77777777" w:rsidR="00841666" w:rsidRPr="00FF010E" w:rsidRDefault="00841666" w:rsidP="00757F38">
            <w:pPr>
              <w:pStyle w:val="Text"/>
              <w:rPr>
                <w:lang w:val="en-GB"/>
              </w:rPr>
            </w:pPr>
          </w:p>
        </w:tc>
        <w:tc>
          <w:tcPr>
            <w:tcW w:w="4675" w:type="dxa"/>
            <w:tcBorders>
              <w:top w:val="single" w:sz="24" w:space="0" w:color="EED0C6" w:themeColor="accent3"/>
            </w:tcBorders>
          </w:tcPr>
          <w:p w14:paraId="2966B2D5" w14:textId="77777777" w:rsidR="00841666" w:rsidRPr="00FF010E" w:rsidRDefault="00841666" w:rsidP="00757F38">
            <w:pPr>
              <w:pStyle w:val="Text"/>
              <w:rPr>
                <w:lang w:val="en-GB"/>
              </w:rPr>
            </w:pPr>
          </w:p>
        </w:tc>
      </w:tr>
      <w:tr w:rsidR="00841666" w:rsidRPr="00FF010E" w14:paraId="3729FFF5" w14:textId="77777777" w:rsidTr="00841666">
        <w:tc>
          <w:tcPr>
            <w:tcW w:w="4783" w:type="dxa"/>
          </w:tcPr>
          <w:p w14:paraId="3C165D65" w14:textId="46BD95EB" w:rsidR="00841666" w:rsidRDefault="00841666" w:rsidP="00757F38">
            <w:pPr>
              <w:pStyle w:val="Heading5"/>
              <w:rPr>
                <w:lang w:val="en-GB"/>
              </w:rPr>
            </w:pPr>
            <w:r>
              <w:rPr>
                <w:lang w:val="en-GB"/>
              </w:rPr>
              <w:t>Future work</w:t>
            </w:r>
          </w:p>
          <w:p w14:paraId="4A67D93D" w14:textId="77777777" w:rsidR="00841666" w:rsidRDefault="00841666" w:rsidP="00757F38">
            <w:pPr>
              <w:rPr>
                <w:lang w:val="en-GB"/>
              </w:rPr>
            </w:pPr>
          </w:p>
          <w:p w14:paraId="12264165" w14:textId="45D2ABB3" w:rsidR="00841666" w:rsidRPr="00F47C0D" w:rsidRDefault="00414D4A" w:rsidP="00452B51">
            <w:pPr>
              <w:pStyle w:val="Text"/>
              <w:rPr>
                <w:lang w:val="en-GB"/>
              </w:rPr>
            </w:pPr>
            <w:r>
              <w:rPr>
                <w:lang w:val="en-GB"/>
              </w:rPr>
              <w:t>Going on from now the prototype can be ma</w:t>
            </w:r>
            <w:r w:rsidR="00452B51">
              <w:rPr>
                <w:lang w:val="en-GB"/>
              </w:rPr>
              <w:t xml:space="preserve">de into a working website. The platform can easily be grown from this point on into a feasible business, with the help from partner universities the website should be able to pick up a steady number of users. The hardest part will be finding willing homeowners to give up a room in their homes for cheaper than what it would normally rent out for. But with the use of campaigns and advertisement the site should be able to continue to grow.  </w:t>
            </w:r>
          </w:p>
        </w:tc>
        <w:tc>
          <w:tcPr>
            <w:tcW w:w="4675" w:type="dxa"/>
          </w:tcPr>
          <w:p w14:paraId="680E0AC4" w14:textId="22CAA552" w:rsidR="00414D4A" w:rsidRDefault="00414D4A" w:rsidP="00414D4A">
            <w:pPr>
              <w:pStyle w:val="Heading5"/>
              <w:rPr>
                <w:lang w:val="en-GB"/>
              </w:rPr>
            </w:pPr>
            <w:r>
              <w:rPr>
                <w:lang w:val="en-GB"/>
              </w:rPr>
              <w:t xml:space="preserve">Conclusion </w:t>
            </w:r>
          </w:p>
          <w:p w14:paraId="343D4EFE" w14:textId="77777777" w:rsidR="00841666" w:rsidRDefault="00841666" w:rsidP="00757F38">
            <w:pPr>
              <w:pStyle w:val="Text"/>
              <w:rPr>
                <w:lang w:val="en-GB"/>
              </w:rPr>
            </w:pPr>
          </w:p>
          <w:p w14:paraId="1203C4A7" w14:textId="14F2223B" w:rsidR="00414D4A" w:rsidRPr="00452B51" w:rsidRDefault="00414D4A" w:rsidP="00452B51">
            <w:pPr>
              <w:pStyle w:val="Text"/>
            </w:pPr>
            <w:r w:rsidRPr="00452B51">
              <w:t>In conclusion</w:t>
            </w:r>
            <w:r w:rsidR="00452B51" w:rsidRPr="00452B51">
              <w:t xml:space="preserve">, we are happy to hand off the finished prototype, as we feel that it gives an accurate and realistic view </w:t>
            </w:r>
            <w:proofErr w:type="gramStart"/>
            <w:r w:rsidR="00452B51" w:rsidRPr="00452B51">
              <w:t>on</w:t>
            </w:r>
            <w:proofErr w:type="gramEnd"/>
            <w:r w:rsidR="00452B51" w:rsidRPr="00452B51">
              <w:t xml:space="preserve"> how a real site should look. The site is easy to navigate and allows abundance of features for the homeowner and student to use, the prototype is to a high quality and satisfies the needs of the customer. </w:t>
            </w:r>
          </w:p>
          <w:p w14:paraId="2D6FDACF" w14:textId="51F7C663" w:rsidR="00452B51" w:rsidRPr="00FF010E" w:rsidRDefault="00452B51" w:rsidP="00452B51">
            <w:pPr>
              <w:pStyle w:val="Text"/>
              <w:rPr>
                <w:lang w:val="en-GB"/>
              </w:rPr>
            </w:pPr>
            <w:r w:rsidRPr="00452B51">
              <w:t>We are also happy with the development academic nest has made from the beginning, allow homeowners and students to connect on a new level.</w:t>
            </w:r>
            <w:r>
              <w:rPr>
                <w:lang w:val="en-GB"/>
              </w:rPr>
              <w:t xml:space="preserve"> </w:t>
            </w:r>
          </w:p>
        </w:tc>
      </w:tr>
      <w:tr w:rsidR="00841666" w:rsidRPr="00FF010E" w14:paraId="5A95F290" w14:textId="77777777" w:rsidTr="00841666">
        <w:trPr>
          <w:trHeight w:val="248"/>
        </w:trPr>
        <w:tc>
          <w:tcPr>
            <w:tcW w:w="4783" w:type="dxa"/>
            <w:tcBorders>
              <w:bottom w:val="single" w:sz="24" w:space="0" w:color="EED0C6" w:themeColor="accent3"/>
            </w:tcBorders>
          </w:tcPr>
          <w:p w14:paraId="614D1BCA" w14:textId="77777777" w:rsidR="00841666" w:rsidRPr="00FF010E" w:rsidRDefault="00841666" w:rsidP="00757F38">
            <w:pPr>
              <w:pStyle w:val="Text"/>
              <w:rPr>
                <w:lang w:val="en-GB"/>
              </w:rPr>
            </w:pPr>
          </w:p>
        </w:tc>
        <w:tc>
          <w:tcPr>
            <w:tcW w:w="4675" w:type="dxa"/>
            <w:tcBorders>
              <w:bottom w:val="single" w:sz="24" w:space="0" w:color="EED0C6" w:themeColor="accent3"/>
            </w:tcBorders>
          </w:tcPr>
          <w:p w14:paraId="663000A7" w14:textId="77777777" w:rsidR="00841666" w:rsidRPr="00FF010E" w:rsidRDefault="00841666" w:rsidP="00757F38">
            <w:pPr>
              <w:pStyle w:val="Text"/>
              <w:rPr>
                <w:lang w:val="en-GB"/>
              </w:rPr>
            </w:pPr>
          </w:p>
        </w:tc>
      </w:tr>
    </w:tbl>
    <w:p w14:paraId="74226782" w14:textId="77777777" w:rsidR="00452B51" w:rsidRDefault="00452B51" w:rsidP="00452B51">
      <w:pPr>
        <w:pStyle w:val="Heading5"/>
        <w:rPr>
          <w:lang w:val="en-GB"/>
        </w:rPr>
      </w:pPr>
      <w:r>
        <w:rPr>
          <w:lang w:val="en-GB"/>
        </w:rPr>
        <w:t>Appendix</w:t>
      </w:r>
    </w:p>
    <w:p w14:paraId="372B50D8" w14:textId="77777777" w:rsidR="00452B51" w:rsidRDefault="00452B51" w:rsidP="00452B51">
      <w:pPr>
        <w:pStyle w:val="Heading5"/>
        <w:rPr>
          <w:lang w:val="en-GB"/>
        </w:rPr>
      </w:pPr>
    </w:p>
    <w:p w14:paraId="4A4F356D" w14:textId="66E9ECB9" w:rsidR="00452B51" w:rsidRDefault="00452B51" w:rsidP="00452B51">
      <w:pPr>
        <w:pStyle w:val="Text"/>
        <w:rPr>
          <w:lang w:val="en-GB"/>
        </w:rPr>
      </w:pPr>
      <w:r>
        <w:rPr>
          <w:lang w:val="en-GB"/>
        </w:rPr>
        <w:t xml:space="preserve"> </w:t>
      </w:r>
    </w:p>
    <w:p w14:paraId="5E705F64" w14:textId="5EBA4870" w:rsidR="00841666" w:rsidRDefault="00C53DCD">
      <w:hyperlink r:id="rId10" w:history="1">
        <w:proofErr w:type="spellStart"/>
        <w:r>
          <w:rPr>
            <w:rStyle w:val="Hyperlink"/>
          </w:rPr>
          <w:t>stealthomikey</w:t>
        </w:r>
        <w:proofErr w:type="spellEnd"/>
        <w:r>
          <w:rPr>
            <w:rStyle w:val="Hyperlink"/>
          </w:rPr>
          <w:t>/</w:t>
        </w:r>
        <w:proofErr w:type="spellStart"/>
        <w:r>
          <w:rPr>
            <w:rStyle w:val="Hyperlink"/>
          </w:rPr>
          <w:t>academicnest</w:t>
        </w:r>
        <w:proofErr w:type="spellEnd"/>
        <w:r>
          <w:rPr>
            <w:rStyle w:val="Hyperlink"/>
          </w:rPr>
          <w:t xml:space="preserve">: academic nest </w:t>
        </w:r>
        <w:proofErr w:type="spellStart"/>
        <w:r>
          <w:rPr>
            <w:rStyle w:val="Hyperlink"/>
          </w:rPr>
          <w:t>github</w:t>
        </w:r>
        <w:proofErr w:type="spellEnd"/>
        <w:r>
          <w:rPr>
            <w:rStyle w:val="Hyperlink"/>
          </w:rPr>
          <w:t xml:space="preserve"> for video and pp and </w:t>
        </w:r>
        <w:proofErr w:type="spellStart"/>
        <w:r>
          <w:rPr>
            <w:rStyle w:val="Hyperlink"/>
          </w:rPr>
          <w:t>documetns</w:t>
        </w:r>
        <w:proofErr w:type="spellEnd"/>
      </w:hyperlink>
    </w:p>
    <w:p w14:paraId="607111B5" w14:textId="589790F6" w:rsidR="0073702D" w:rsidRPr="00FF010E" w:rsidRDefault="0073702D">
      <w:pPr>
        <w:rPr>
          <w:lang w:val="en-GB"/>
        </w:rPr>
      </w:pPr>
      <w:r>
        <w:t xml:space="preserve">find meeting minutes and </w:t>
      </w:r>
      <w:proofErr w:type="spellStart"/>
      <w:r>
        <w:t>bmc</w:t>
      </w:r>
      <w:proofErr w:type="spellEnd"/>
      <w:r>
        <w:t xml:space="preserve"> and </w:t>
      </w:r>
      <w:proofErr w:type="spellStart"/>
      <w:r>
        <w:t>dpai</w:t>
      </w:r>
      <w:proofErr w:type="spellEnd"/>
      <w:r>
        <w:t xml:space="preserve"> and ethics all on the github</w:t>
      </w:r>
    </w:p>
    <w:sectPr w:rsidR="0073702D" w:rsidRPr="00FF010E" w:rsidSect="00842716">
      <w:footerReference w:type="even" r:id="rId11"/>
      <w:footerReference w:type="default" r:id="rId12"/>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023C" w14:textId="77777777" w:rsidR="00B22AE0" w:rsidRDefault="00B22AE0" w:rsidP="0006271E">
      <w:r>
        <w:separator/>
      </w:r>
    </w:p>
  </w:endnote>
  <w:endnote w:type="continuationSeparator" w:id="0">
    <w:p w14:paraId="3C0AA243" w14:textId="77777777" w:rsidR="00B22AE0" w:rsidRDefault="00B22AE0"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EndPr>
      <w:rPr>
        <w:rStyle w:val="PageNumber"/>
      </w:rPr>
    </w:sdtEndPr>
    <w:sdtContent>
      <w:p w14:paraId="31BA38B5" w14:textId="77777777" w:rsidR="0006271E" w:rsidRDefault="0006271E" w:rsidP="00857BD4">
        <w:pPr>
          <w:pStyle w:val="Footer"/>
          <w:framePr w:wrap="none" w:vAnchor="text" w:hAnchor="margin" w:xAlign="right"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end"/>
        </w:r>
      </w:p>
    </w:sdtContent>
  </w:sdt>
  <w:p w14:paraId="501E3F03"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lang w:val="en-GB"/>
      </w:rPr>
      <w:id w:val="396635694"/>
      <w:docPartObj>
        <w:docPartGallery w:val="Page Numbers (Bottom of Page)"/>
        <w:docPartUnique/>
      </w:docPartObj>
    </w:sdtPr>
    <w:sdtEndPr>
      <w:rPr>
        <w:rStyle w:val="PageNumber"/>
      </w:rPr>
    </w:sdtEndPr>
    <w:sdtContent>
      <w:p w14:paraId="24114056" w14:textId="77777777" w:rsidR="0006271E" w:rsidRPr="00FF010E" w:rsidRDefault="0006271E" w:rsidP="00A45A59">
        <w:pPr>
          <w:pStyle w:val="Footer"/>
          <w:rPr>
            <w:lang w:val="en-GB"/>
          </w:rPr>
        </w:pPr>
        <w:r w:rsidRPr="00FF010E">
          <w:rPr>
            <w:rStyle w:val="PageNumber"/>
            <w:rFonts w:ascii="Corbel" w:eastAsia="Corbel" w:hAnsi="Corbel" w:cs="Corbel"/>
            <w:lang w:val="en-GB" w:bidi="en-GB"/>
          </w:rPr>
          <w:t xml:space="preserve">PAGE </w:t>
        </w:r>
        <w:r w:rsidRPr="00FF010E">
          <w:rPr>
            <w:rStyle w:val="PageNumber"/>
            <w:rFonts w:ascii="Corbel" w:eastAsia="Corbel" w:hAnsi="Corbel" w:cs="Corbel"/>
            <w:lang w:val="en-GB" w:bidi="en-GB"/>
          </w:rPr>
          <w:fldChar w:fldCharType="begin"/>
        </w:r>
        <w:r w:rsidRPr="00FF010E">
          <w:rPr>
            <w:rStyle w:val="PageNumber"/>
            <w:rFonts w:ascii="Corbel" w:eastAsia="Corbel" w:hAnsi="Corbel" w:cs="Corbel"/>
            <w:lang w:val="en-GB" w:bidi="en-GB"/>
          </w:rPr>
          <w:instrText xml:space="preserve"> PAGE </w:instrText>
        </w:r>
        <w:r w:rsidRPr="00FF010E">
          <w:rPr>
            <w:rStyle w:val="PageNumber"/>
            <w:rFonts w:ascii="Corbel" w:eastAsia="Corbel" w:hAnsi="Corbel" w:cs="Corbel"/>
            <w:lang w:val="en-GB" w:bidi="en-GB"/>
          </w:rPr>
          <w:fldChar w:fldCharType="separate"/>
        </w:r>
        <w:r w:rsidR="005E69C5" w:rsidRPr="00FF010E">
          <w:rPr>
            <w:rStyle w:val="PageNumber"/>
            <w:rFonts w:ascii="Corbel" w:eastAsia="Corbel" w:hAnsi="Corbel" w:cs="Corbel"/>
            <w:lang w:val="en-GB" w:bidi="en-GB"/>
          </w:rPr>
          <w:t>4</w:t>
        </w:r>
        <w:r w:rsidRPr="00FF010E">
          <w:rPr>
            <w:rStyle w:val="PageNumber"/>
            <w:rFonts w:ascii="Corbel" w:eastAsia="Corbel" w:hAnsi="Corbel" w:cs="Corbel"/>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11749" w14:textId="77777777" w:rsidR="00B22AE0" w:rsidRDefault="00B22AE0" w:rsidP="0006271E">
      <w:r>
        <w:separator/>
      </w:r>
    </w:p>
  </w:footnote>
  <w:footnote w:type="continuationSeparator" w:id="0">
    <w:p w14:paraId="00041BBB" w14:textId="77777777" w:rsidR="00B22AE0" w:rsidRDefault="00B22AE0" w:rsidP="00062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E0"/>
    <w:rsid w:val="00017B10"/>
    <w:rsid w:val="00043DB6"/>
    <w:rsid w:val="00056442"/>
    <w:rsid w:val="0006271E"/>
    <w:rsid w:val="000B5D29"/>
    <w:rsid w:val="000D54C3"/>
    <w:rsid w:val="00173543"/>
    <w:rsid w:val="001E06EE"/>
    <w:rsid w:val="00314EDE"/>
    <w:rsid w:val="00370139"/>
    <w:rsid w:val="00414D4A"/>
    <w:rsid w:val="00452B51"/>
    <w:rsid w:val="004C7F2B"/>
    <w:rsid w:val="005120A6"/>
    <w:rsid w:val="005276A8"/>
    <w:rsid w:val="00537DAC"/>
    <w:rsid w:val="005D4907"/>
    <w:rsid w:val="005E69C5"/>
    <w:rsid w:val="00667CD7"/>
    <w:rsid w:val="006748DB"/>
    <w:rsid w:val="006C60E6"/>
    <w:rsid w:val="00713570"/>
    <w:rsid w:val="00715806"/>
    <w:rsid w:val="0073702D"/>
    <w:rsid w:val="0081410C"/>
    <w:rsid w:val="00815D34"/>
    <w:rsid w:val="00834654"/>
    <w:rsid w:val="00841666"/>
    <w:rsid w:val="00842716"/>
    <w:rsid w:val="00856259"/>
    <w:rsid w:val="008A5F4C"/>
    <w:rsid w:val="00952F7D"/>
    <w:rsid w:val="00A32309"/>
    <w:rsid w:val="00A45A59"/>
    <w:rsid w:val="00A45BDD"/>
    <w:rsid w:val="00A6381B"/>
    <w:rsid w:val="00A76F40"/>
    <w:rsid w:val="00A82D92"/>
    <w:rsid w:val="00A83EF7"/>
    <w:rsid w:val="00AA7317"/>
    <w:rsid w:val="00B22AE0"/>
    <w:rsid w:val="00B864BA"/>
    <w:rsid w:val="00BE02BB"/>
    <w:rsid w:val="00C53DCD"/>
    <w:rsid w:val="00C87F5E"/>
    <w:rsid w:val="00CE44CD"/>
    <w:rsid w:val="00D62CAD"/>
    <w:rsid w:val="00D64ACC"/>
    <w:rsid w:val="00D748A6"/>
    <w:rsid w:val="00D85677"/>
    <w:rsid w:val="00E8561E"/>
    <w:rsid w:val="00E953CC"/>
    <w:rsid w:val="00ED38DD"/>
    <w:rsid w:val="00F00CEE"/>
    <w:rsid w:val="00F47C0D"/>
    <w:rsid w:val="00F769A0"/>
    <w:rsid w:val="00FB4B73"/>
    <w:rsid w:val="00FC524D"/>
    <w:rsid w:val="00FF0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259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character" w:styleId="Hyperlink">
    <w:name w:val="Hyperlink"/>
    <w:basedOn w:val="DefaultParagraphFont"/>
    <w:uiPriority w:val="99"/>
    <w:semiHidden/>
    <w:unhideWhenUsed/>
    <w:rsid w:val="00C53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stealthomikey/academicnes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3410f53-648b-4941-a242-71bd278ba85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969FA7F060E841B29A865B22641C74" ma:contentTypeVersion="8" ma:contentTypeDescription="Create a new document." ma:contentTypeScope="" ma:versionID="e43969db2630955bf1b636d799c20e32">
  <xsd:schema xmlns:xsd="http://www.w3.org/2001/XMLSchema" xmlns:xs="http://www.w3.org/2001/XMLSchema" xmlns:p="http://schemas.microsoft.com/office/2006/metadata/properties" xmlns:ns3="83410f53-648b-4941-a242-71bd278ba859" targetNamespace="http://schemas.microsoft.com/office/2006/metadata/properties" ma:root="true" ma:fieldsID="f83c27177ec2bc8b7c02f277d9842147" ns3:_="">
    <xsd:import namespace="83410f53-648b-4941-a242-71bd278ba85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410f53-648b-4941-a242-71bd278ba85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2.xml><?xml version="1.0" encoding="utf-8"?>
<ds:datastoreItem xmlns:ds="http://schemas.openxmlformats.org/officeDocument/2006/customXml" ds:itemID="{473E1B92-02B3-4FC3-8DE4-FAE462CE316F}">
  <ds:schemaRefs>
    <ds:schemaRef ds:uri="http://purl.org/dc/elements/1.1/"/>
    <ds:schemaRef ds:uri="http://schemas.openxmlformats.org/package/2006/metadata/core-properties"/>
    <ds:schemaRef ds:uri="http://schemas.microsoft.com/office/2006/metadata/properties"/>
    <ds:schemaRef ds:uri="http://purl.org/dc/terms/"/>
    <ds:schemaRef ds:uri="http://purl.org/dc/dcmitype/"/>
    <ds:schemaRef ds:uri="http://www.w3.org/XML/1998/namespace"/>
    <ds:schemaRef ds:uri="http://schemas.microsoft.com/office/2006/documentManagement/types"/>
    <ds:schemaRef ds:uri="http://schemas.microsoft.com/office/infopath/2007/PartnerControls"/>
    <ds:schemaRef ds:uri="83410f53-648b-4941-a242-71bd278ba859"/>
  </ds:schemaRefs>
</ds:datastoreItem>
</file>

<file path=customXml/itemProps3.xml><?xml version="1.0" encoding="utf-8"?>
<ds:datastoreItem xmlns:ds="http://schemas.openxmlformats.org/officeDocument/2006/customXml" ds:itemID="{E4CCD1F1-FB25-4E61-83B2-2EE9FA183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410f53-648b-4941-a242-71bd278ba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5</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2023-12-13T15:50:00Z</dcterms:created>
  <dcterms:modified xsi:type="dcterms:W3CDTF">2023-12-13T15:50:00Z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0x010100E7969FA7F060E841B29A865B22641C74</vt:lpwstr>
  </property>
</Properties>
</file>